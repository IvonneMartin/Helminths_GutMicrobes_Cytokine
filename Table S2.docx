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827" w:rsidRPr="006A1827" w:rsidRDefault="006A1827" w:rsidP="006A182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r w:rsidRPr="006A1827">
        <w:rPr>
          <w:rFonts w:ascii="Times New Roman" w:hAnsi="Times New Roman" w:cs="Times New Roman"/>
          <w:b/>
          <w:sz w:val="24"/>
          <w:szCs w:val="24"/>
          <w:lang w:val="en-US"/>
        </w:rPr>
        <w:t>Table S2. The comparison between the 66 selected subject with cytokine data vs 150 subjects with only microbiome data</w:t>
      </w:r>
    </w:p>
    <w:tbl>
      <w:tblPr>
        <w:tblW w:w="5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20"/>
        <w:gridCol w:w="1200"/>
        <w:gridCol w:w="960"/>
      </w:tblGrid>
      <w:tr w:rsidR="006A1827" w:rsidRPr="00106900" w:rsidTr="00F942EB">
        <w:trPr>
          <w:trHeight w:val="300"/>
          <w:jc w:val="center"/>
        </w:trPr>
        <w:tc>
          <w:tcPr>
            <w:tcW w:w="34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bookmarkEnd w:id="0"/>
          <w:p w:rsidR="006A1827" w:rsidRPr="00106900" w:rsidRDefault="006A1827" w:rsidP="00F942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0690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Characteristics</w:t>
            </w:r>
            <w:proofErr w:type="spellEnd"/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A1827" w:rsidRPr="00106900" w:rsidRDefault="006A1827" w:rsidP="00F942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0690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Total Sample (N=150)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827" w:rsidRPr="00106900" w:rsidRDefault="006A1827" w:rsidP="00F942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0690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Selected</w:t>
            </w:r>
            <w:proofErr w:type="spellEnd"/>
            <w:r w:rsidRPr="0010690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Samples (N=66)</w:t>
            </w:r>
          </w:p>
        </w:tc>
      </w:tr>
      <w:tr w:rsidR="006A1827" w:rsidRPr="00106900" w:rsidTr="00F942EB">
        <w:trPr>
          <w:trHeight w:val="464"/>
          <w:jc w:val="center"/>
        </w:trPr>
        <w:tc>
          <w:tcPr>
            <w:tcW w:w="34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1827" w:rsidRPr="00106900" w:rsidRDefault="006A1827" w:rsidP="00F942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1827" w:rsidRPr="00106900" w:rsidRDefault="006A1827" w:rsidP="00F942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1827" w:rsidRPr="00106900" w:rsidRDefault="006A1827" w:rsidP="00F942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6A1827" w:rsidRPr="00106900" w:rsidTr="00F942EB">
        <w:trPr>
          <w:trHeight w:val="464"/>
          <w:jc w:val="center"/>
        </w:trPr>
        <w:tc>
          <w:tcPr>
            <w:tcW w:w="34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1827" w:rsidRPr="00106900" w:rsidRDefault="006A1827" w:rsidP="00F942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1827" w:rsidRPr="00106900" w:rsidRDefault="006A1827" w:rsidP="00F942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1827" w:rsidRPr="00106900" w:rsidRDefault="006A1827" w:rsidP="00F942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6A1827" w:rsidRPr="00106900" w:rsidTr="00F942EB">
        <w:trPr>
          <w:trHeight w:val="408"/>
          <w:jc w:val="center"/>
        </w:trPr>
        <w:tc>
          <w:tcPr>
            <w:tcW w:w="3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827" w:rsidRPr="00106900" w:rsidRDefault="006A1827" w:rsidP="00F94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1069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Age (in years), mean (SD)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1827" w:rsidRPr="00106900" w:rsidRDefault="006A1827" w:rsidP="00F94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0690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27.6 (16.7)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1827" w:rsidRPr="00106900" w:rsidRDefault="006A1827" w:rsidP="00F94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0690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 (15.7)</w:t>
            </w:r>
          </w:p>
        </w:tc>
      </w:tr>
      <w:tr w:rsidR="006A1827" w:rsidRPr="00106900" w:rsidTr="00F942EB">
        <w:trPr>
          <w:trHeight w:val="300"/>
          <w:jc w:val="center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827" w:rsidRPr="00106900" w:rsidRDefault="006A1827" w:rsidP="00F94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1069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Sex</w:t>
            </w:r>
            <w:proofErr w:type="spellEnd"/>
            <w:r w:rsidRPr="001069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1069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female</w:t>
            </w:r>
            <w:proofErr w:type="spellEnd"/>
            <w:r w:rsidRPr="001069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, n(%)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1827" w:rsidRPr="00106900" w:rsidRDefault="006A1827" w:rsidP="00F94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0690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 (56)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1827" w:rsidRPr="00106900" w:rsidRDefault="006A1827" w:rsidP="00F94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0690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 (51.5)</w:t>
            </w:r>
          </w:p>
        </w:tc>
      </w:tr>
      <w:tr w:rsidR="006A1827" w:rsidRPr="00106900" w:rsidTr="00F942EB">
        <w:trPr>
          <w:trHeight w:val="288"/>
          <w:jc w:val="center"/>
        </w:trPr>
        <w:tc>
          <w:tcPr>
            <w:tcW w:w="3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827" w:rsidRPr="00106900" w:rsidRDefault="006A1827" w:rsidP="00F942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10690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 xml:space="preserve">Proportion (in %) of the 6 most abundant bacteria 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1827" w:rsidRPr="00106900" w:rsidRDefault="006A1827" w:rsidP="00F94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10690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1827" w:rsidRPr="00106900" w:rsidRDefault="006A1827" w:rsidP="00F94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10690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 </w:t>
            </w:r>
          </w:p>
        </w:tc>
      </w:tr>
      <w:tr w:rsidR="006A1827" w:rsidRPr="00106900" w:rsidTr="00F942EB">
        <w:trPr>
          <w:trHeight w:val="300"/>
          <w:jc w:val="center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827" w:rsidRPr="00106900" w:rsidRDefault="006A1827" w:rsidP="00F942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0690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phyla</w:t>
            </w:r>
            <w:proofErr w:type="spellEnd"/>
            <w:r w:rsidRPr="0010690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10690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mean</w:t>
            </w:r>
            <w:proofErr w:type="spellEnd"/>
            <w:r w:rsidRPr="0010690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(SD)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1827" w:rsidRPr="00106900" w:rsidRDefault="006A1827" w:rsidP="00F94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0690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1827" w:rsidRPr="00106900" w:rsidRDefault="006A1827" w:rsidP="00F94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0690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6A1827" w:rsidRPr="00106900" w:rsidTr="00F942EB">
        <w:trPr>
          <w:trHeight w:val="408"/>
          <w:jc w:val="center"/>
        </w:trPr>
        <w:tc>
          <w:tcPr>
            <w:tcW w:w="3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827" w:rsidRPr="00106900" w:rsidRDefault="006A1827" w:rsidP="00F94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1069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Actinobacteria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1827" w:rsidRPr="00106900" w:rsidRDefault="006A1827" w:rsidP="00F94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0690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11.7 (8.4)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1827" w:rsidRPr="00106900" w:rsidRDefault="006A1827" w:rsidP="00F94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0690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9.4  (7.0) </w:t>
            </w:r>
          </w:p>
        </w:tc>
      </w:tr>
      <w:tr w:rsidR="006A1827" w:rsidRPr="00106900" w:rsidTr="00F942EB">
        <w:trPr>
          <w:trHeight w:val="288"/>
          <w:jc w:val="center"/>
        </w:trPr>
        <w:tc>
          <w:tcPr>
            <w:tcW w:w="3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827" w:rsidRPr="00106900" w:rsidRDefault="006A1827" w:rsidP="00F94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1069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Bacteroidetes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1827" w:rsidRPr="00106900" w:rsidRDefault="006A1827" w:rsidP="00F94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0690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6.9 (11.2)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1827" w:rsidRPr="00106900" w:rsidRDefault="006A1827" w:rsidP="00F94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0690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7.5 (11.4) </w:t>
            </w:r>
          </w:p>
        </w:tc>
      </w:tr>
      <w:tr w:rsidR="006A1827" w:rsidRPr="00106900" w:rsidTr="00F942EB">
        <w:trPr>
          <w:trHeight w:val="288"/>
          <w:jc w:val="center"/>
        </w:trPr>
        <w:tc>
          <w:tcPr>
            <w:tcW w:w="3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827" w:rsidRPr="00106900" w:rsidRDefault="006A1827" w:rsidP="00F94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1069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Firmicutes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1827" w:rsidRPr="00106900" w:rsidRDefault="006A1827" w:rsidP="00F94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0690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68.6 (13.6)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1827" w:rsidRPr="00106900" w:rsidRDefault="006A1827" w:rsidP="00F94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0690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71.9 (11.8)</w:t>
            </w:r>
          </w:p>
        </w:tc>
      </w:tr>
      <w:tr w:rsidR="006A1827" w:rsidRPr="00106900" w:rsidTr="00F942EB">
        <w:trPr>
          <w:trHeight w:val="408"/>
          <w:jc w:val="center"/>
        </w:trPr>
        <w:tc>
          <w:tcPr>
            <w:tcW w:w="3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827" w:rsidRPr="00106900" w:rsidRDefault="006A1827" w:rsidP="00F94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1069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Proteobacteria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1827" w:rsidRPr="00106900" w:rsidRDefault="006A1827" w:rsidP="00F94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0690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9.4 (8.1)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1827" w:rsidRPr="00106900" w:rsidRDefault="006A1827" w:rsidP="00F94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0690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8.5 (6.6) </w:t>
            </w:r>
          </w:p>
        </w:tc>
      </w:tr>
      <w:tr w:rsidR="006A1827" w:rsidRPr="00106900" w:rsidTr="00F942EB">
        <w:trPr>
          <w:trHeight w:val="504"/>
          <w:jc w:val="center"/>
        </w:trPr>
        <w:tc>
          <w:tcPr>
            <w:tcW w:w="3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827" w:rsidRPr="00106900" w:rsidRDefault="006A1827" w:rsidP="00F94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1069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Unclassified</w:t>
            </w:r>
            <w:proofErr w:type="spellEnd"/>
            <w:r w:rsidRPr="001069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*)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1827" w:rsidRPr="00106900" w:rsidRDefault="006A1827" w:rsidP="00F94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0690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2.3 (2.8)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1827" w:rsidRPr="00106900" w:rsidRDefault="006A1827" w:rsidP="00F94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0690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2.1 (2.5) </w:t>
            </w:r>
          </w:p>
        </w:tc>
      </w:tr>
      <w:tr w:rsidR="006A1827" w:rsidRPr="00106900" w:rsidTr="00F942EB">
        <w:trPr>
          <w:trHeight w:val="300"/>
          <w:jc w:val="center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827" w:rsidRPr="00106900" w:rsidRDefault="006A1827" w:rsidP="00F94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1069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Pooled</w:t>
            </w:r>
            <w:proofErr w:type="spellEnd"/>
            <w:r w:rsidRPr="001069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#)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1827" w:rsidRPr="00106900" w:rsidRDefault="006A1827" w:rsidP="00F94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0690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1.1 (2.7)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1827" w:rsidRPr="00106900" w:rsidRDefault="006A1827" w:rsidP="00F94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0690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 (0.9)</w:t>
            </w:r>
          </w:p>
        </w:tc>
      </w:tr>
    </w:tbl>
    <w:p w:rsidR="006A1827" w:rsidRPr="002502E0" w:rsidRDefault="006A1827" w:rsidP="006A1827">
      <w:pPr>
        <w:rPr>
          <w:rFonts w:ascii="Times New Roman" w:hAnsi="Times New Roman" w:cs="Times New Roman"/>
          <w:b/>
          <w:color w:val="1F497D" w:themeColor="text2"/>
          <w:sz w:val="24"/>
          <w:szCs w:val="24"/>
          <w:lang w:val="en-US"/>
        </w:rPr>
      </w:pPr>
    </w:p>
    <w:p w:rsidR="00CD6FD7" w:rsidRDefault="006A1827"/>
    <w:sectPr w:rsidR="00CD6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827"/>
    <w:rsid w:val="0062656D"/>
    <w:rsid w:val="006A1827"/>
    <w:rsid w:val="00A63138"/>
    <w:rsid w:val="00E64D75"/>
    <w:rsid w:val="00F5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8C1250F-3764-401B-8A76-56E6293F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1827"/>
    <w:rPr>
      <w:rFonts w:eastAsiaTheme="minorEastAsia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38390AFB</Template>
  <TotalTime>0</TotalTime>
  <Pages>1</Pages>
  <Words>88</Words>
  <Characters>487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I. (MSTAT)</dc:creator>
  <cp:keywords/>
  <dc:description/>
  <cp:lastModifiedBy>Martin, I. (MSTAT)</cp:lastModifiedBy>
  <cp:revision>1</cp:revision>
  <dcterms:created xsi:type="dcterms:W3CDTF">2019-09-03T19:42:00Z</dcterms:created>
  <dcterms:modified xsi:type="dcterms:W3CDTF">2019-09-03T19:43:00Z</dcterms:modified>
</cp:coreProperties>
</file>